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3AF" w:rsidRDefault="00E35B83">
      <w:r>
        <w:rPr>
          <w:noProof/>
        </w:rPr>
        <w:drawing>
          <wp:inline distT="0" distB="0" distL="0" distR="0">
            <wp:extent cx="5943600" cy="3733800"/>
            <wp:effectExtent l="0" t="0" r="0" b="0"/>
            <wp:docPr id="1" name="Picture 1" descr="U:\ECE362\Lab09\Archive\scope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ECE362\Lab09\Archive\scope_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33800"/>
            <wp:effectExtent l="0" t="0" r="0" b="0"/>
            <wp:docPr id="2" name="Picture 2" descr="U:\ECE362\Lab09\Archive\scope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ECE362\Lab09\Archive\scope_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733800"/>
            <wp:effectExtent l="0" t="0" r="0" b="0"/>
            <wp:docPr id="3" name="Picture 3" descr="U:\ECE362\Lab09\Archive\scope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:\ECE362\Lab09\Archive\scope_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33800"/>
            <wp:effectExtent l="0" t="0" r="0" b="0"/>
            <wp:docPr id="4" name="Picture 4" descr="U:\ECE362\Lab09\Archive\scope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:\ECE362\Lab09\Archive\scope_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733800"/>
            <wp:effectExtent l="0" t="0" r="0" b="0"/>
            <wp:docPr id="5" name="Picture 5" descr="U:\ECE362\Lab09\Archive\scope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:\ECE362\Lab09\Archive\scope_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33800"/>
            <wp:effectExtent l="0" t="0" r="0" b="0"/>
            <wp:docPr id="6" name="Picture 6" descr="U:\ECE362\Lab09\Archive\scope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:\ECE362\Lab09\Archive\scope_1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733800"/>
            <wp:effectExtent l="0" t="0" r="0" b="0"/>
            <wp:docPr id="7" name="Picture 7" descr="U:\ECE362\Lab09\Archive\scope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:\ECE362\Lab09\Archive\scope_1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33800"/>
            <wp:effectExtent l="0" t="0" r="0" b="0"/>
            <wp:docPr id="8" name="Picture 8" descr="U:\ECE362\Lab09\Archive\scope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:\ECE362\Lab09\Archive\scope_2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733800"/>
            <wp:effectExtent l="0" t="0" r="0" b="0"/>
            <wp:docPr id="9" name="Picture 9" descr="U:\ECE362\Lab09\Archive\scope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:\ECE362\Lab09\Archive\scope_2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33800"/>
            <wp:effectExtent l="0" t="0" r="0" b="0"/>
            <wp:docPr id="10" name="Picture 10" descr="U:\ECE362\Lab09\Archive\scop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:\ECE362\Lab09\Archive\scope_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733800"/>
            <wp:effectExtent l="0" t="0" r="0" b="0"/>
            <wp:docPr id="11" name="Picture 11" descr="U:\ECE362\Lab09\Archive\scop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:\ECE362\Lab09\Archive\scope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33800"/>
            <wp:effectExtent l="0" t="0" r="0" b="0"/>
            <wp:docPr id="12" name="Picture 12" descr="U:\ECE362\Lab09\Archive\scop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:\ECE362\Lab09\Archive\scope_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733800"/>
            <wp:effectExtent l="0" t="0" r="0" b="0"/>
            <wp:docPr id="13" name="Picture 13" descr="U:\ECE362\Lab09\Archive\scop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:\ECE362\Lab09\Archive\scope_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33800"/>
            <wp:effectExtent l="0" t="0" r="0" b="0"/>
            <wp:docPr id="14" name="Picture 14" descr="U:\ECE362\Lab09\Archive\scop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:\ECE362\Lab09\Archive\scope_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733800"/>
            <wp:effectExtent l="0" t="0" r="0" b="0"/>
            <wp:docPr id="15" name="Picture 15" descr="U:\ECE362\Lab09\Archive\scop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U:\ECE362\Lab09\Archive\scope_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33800"/>
            <wp:effectExtent l="0" t="0" r="0" b="0"/>
            <wp:docPr id="16" name="Picture 16" descr="U:\ECE362\Lab09\Archive\scop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U:\ECE362\Lab09\Archive\scope_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733800"/>
            <wp:effectExtent l="0" t="0" r="0" b="0"/>
            <wp:docPr id="17" name="Picture 17" descr="U:\ECE362\Lab09\Archive\scope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:\ECE362\Lab09\Archive\scope_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33800"/>
            <wp:effectExtent l="0" t="0" r="0" b="0"/>
            <wp:docPr id="18" name="Picture 18" descr="U:\ECE362\Lab09\Archive\scop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:\ECE362\Lab09\Archive\scope_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733800"/>
            <wp:effectExtent l="0" t="0" r="0" b="0"/>
            <wp:docPr id="19" name="Picture 19" descr="U:\ECE362\Lab09\Archive\scope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U:\ECE362\Lab09\Archive\scope_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33800"/>
            <wp:effectExtent l="0" t="0" r="0" b="0"/>
            <wp:docPr id="20" name="Picture 20" descr="U:\ECE362\Lab09\Archive\scope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:\ECE362\Lab09\Archive\scope_1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733800"/>
            <wp:effectExtent l="0" t="0" r="0" b="0"/>
            <wp:docPr id="21" name="Picture 21" descr="U:\ECE362\Lab09\Archive\scope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U:\ECE362\Lab09\Archive\scope_1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33800"/>
            <wp:effectExtent l="0" t="0" r="0" b="0"/>
            <wp:docPr id="22" name="Picture 22" descr="U:\ECE362\Lab09\Archive\scope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U:\ECE362\Lab09\Archive\scope_1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5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2F0"/>
    <w:rsid w:val="001053AF"/>
    <w:rsid w:val="007502F0"/>
    <w:rsid w:val="00E3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B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B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96F1D09D</Template>
  <TotalTime>1</TotalTime>
  <Pages>11</Pages>
  <Words>3</Words>
  <Characters>20</Characters>
  <Application>Microsoft Office Word</Application>
  <DocSecurity>0</DocSecurity>
  <Lines>1</Lines>
  <Paragraphs>1</Paragraphs>
  <ScaleCrop>false</ScaleCrop>
  <Company>Engineering Computer Network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Qiu, Tian</dc:creator>
  <cp:keywords/>
  <dc:description/>
  <cp:lastModifiedBy>Qiu, Tian</cp:lastModifiedBy>
  <cp:revision>2</cp:revision>
  <dcterms:created xsi:type="dcterms:W3CDTF">2015-11-12T17:43:00Z</dcterms:created>
  <dcterms:modified xsi:type="dcterms:W3CDTF">2015-11-12T17:44:00Z</dcterms:modified>
</cp:coreProperties>
</file>